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78" w:rsidRDefault="003C7877">
      <w:pPr>
        <w:pStyle w:val="Title"/>
      </w:pPr>
      <w:sdt>
        <w:sdtPr>
          <w:alias w:val="Title:"/>
          <w:tag w:val="Title:"/>
          <w:id w:val="726351117"/>
          <w:placeholder>
            <w:docPart w:val="6C2FC3A798E74ABC8A02E4C0879A7F1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711300">
            <w:t xml:space="preserve">Module 02 </w:t>
          </w:r>
          <w:r w:rsidR="005043B0">
            <w:t xml:space="preserve">Lab 01 </w:t>
          </w:r>
          <w:r w:rsidR="00711300">
            <w:t>Alternative</w:t>
          </w:r>
        </w:sdtContent>
      </w:sdt>
    </w:p>
    <w:p w:rsidR="00B823AA" w:rsidRDefault="00966795" w:rsidP="00B823AA">
      <w:pPr>
        <w:pStyle w:val="Title2"/>
      </w:pPr>
      <w:r>
        <w:t>Jessica J. Scharber</w:t>
      </w:r>
    </w:p>
    <w:p w:rsidR="00E81978" w:rsidRDefault="00966795" w:rsidP="00B823AA">
      <w:pPr>
        <w:pStyle w:val="Title2"/>
      </w:pPr>
      <w:r>
        <w:t>Rasmussen College</w:t>
      </w:r>
    </w:p>
    <w:sdt>
      <w:sdtPr>
        <w:alias w:val="Author Note:"/>
        <w:tag w:val="Author Note:"/>
        <w:id w:val="266668659"/>
        <w:placeholder>
          <w:docPart w:val="D5F20BD5054A4364A26B4E61186FB1D5"/>
        </w:placeholder>
        <w:temporary/>
        <w:showingPlcHdr/>
        <w15:appearance w15:val="hidden"/>
      </w:sdtPr>
      <w:sdtEndPr/>
      <w:sdtContent>
        <w:p w:rsidR="00E81978" w:rsidRDefault="005D3A03">
          <w:pPr>
            <w:pStyle w:val="Title"/>
          </w:pPr>
          <w:r>
            <w:t>Author Note</w:t>
          </w:r>
        </w:p>
      </w:sdtContent>
    </w:sdt>
    <w:p w:rsidR="00711300" w:rsidRDefault="00711300" w:rsidP="00B823AA">
      <w:pPr>
        <w:pStyle w:val="Title2"/>
      </w:pPr>
      <w:r>
        <w:t xml:space="preserve">This document is being submitted to Professor Syed </w:t>
      </w:r>
      <w:proofErr w:type="spellStart"/>
      <w:r>
        <w:t>Nabeel</w:t>
      </w:r>
      <w:proofErr w:type="spellEnd"/>
      <w:r>
        <w:t xml:space="preserve"> </w:t>
      </w:r>
    </w:p>
    <w:p w:rsidR="00E81978" w:rsidRDefault="00711300" w:rsidP="00B823AA">
      <w:pPr>
        <w:pStyle w:val="Title2"/>
      </w:pPr>
      <w:proofErr w:type="gramStart"/>
      <w:r>
        <w:t>for</w:t>
      </w:r>
      <w:proofErr w:type="gramEnd"/>
      <w:r>
        <w:t xml:space="preserve"> Microsoft C# Programming on 11/1</w:t>
      </w:r>
      <w:r w:rsidR="008209A8">
        <w:t>8</w:t>
      </w:r>
      <w:r>
        <w:t>/18.</w:t>
      </w:r>
    </w:p>
    <w:p w:rsidR="00711300" w:rsidRDefault="00711300" w:rsidP="00B823AA">
      <w:pPr>
        <w:pStyle w:val="Title2"/>
      </w:pPr>
    </w:p>
    <w:p w:rsidR="00711300" w:rsidRDefault="00711300" w:rsidP="00B823AA">
      <w:pPr>
        <w:pStyle w:val="Title2"/>
      </w:pPr>
    </w:p>
    <w:p w:rsidR="00711300" w:rsidRDefault="00711300" w:rsidP="00B823AA">
      <w:pPr>
        <w:pStyle w:val="Title2"/>
      </w:pPr>
    </w:p>
    <w:p w:rsidR="00711300" w:rsidRDefault="00711300" w:rsidP="00B823AA">
      <w:pPr>
        <w:pStyle w:val="Title2"/>
      </w:pPr>
    </w:p>
    <w:p w:rsidR="00711300" w:rsidRDefault="00711300" w:rsidP="00B823AA">
      <w:pPr>
        <w:pStyle w:val="Title2"/>
      </w:pPr>
    </w:p>
    <w:p w:rsidR="00711300" w:rsidRDefault="00711300" w:rsidP="00B823AA">
      <w:pPr>
        <w:pStyle w:val="Title2"/>
      </w:pPr>
    </w:p>
    <w:p w:rsidR="00711300" w:rsidRDefault="00711300" w:rsidP="00B823AA">
      <w:pPr>
        <w:pStyle w:val="Title2"/>
      </w:pPr>
    </w:p>
    <w:p w:rsidR="00711300" w:rsidRDefault="00711300" w:rsidP="00B823AA">
      <w:pPr>
        <w:pStyle w:val="Title2"/>
      </w:pPr>
    </w:p>
    <w:p w:rsidR="00711300" w:rsidRDefault="00711300" w:rsidP="00B823AA">
      <w:pPr>
        <w:pStyle w:val="Title2"/>
      </w:pPr>
    </w:p>
    <w:p w:rsidR="008209A8" w:rsidRDefault="008209A8" w:rsidP="008209A8">
      <w:pPr>
        <w:pStyle w:val="Heading1"/>
      </w:pPr>
      <w:r>
        <w:lastRenderedPageBreak/>
        <w:t xml:space="preserve">C# Program to Calculate the Sum of the Elements of </w:t>
      </w:r>
      <w:bookmarkStart w:id="0" w:name="_GoBack"/>
      <w:bookmarkEnd w:id="0"/>
      <w:r>
        <w:t>an Array</w:t>
      </w:r>
    </w:p>
    <w:p w:rsidR="008209A8" w:rsidRDefault="008209A8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209A8" w:rsidRDefault="008209A8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ArrayAddition</w:t>
      </w:r>
      <w:proofErr w:type="spellEnd"/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] array = { 1, 2, 3, 4, 5, 6, 7, 8, 9, 10 };</w:t>
      </w:r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array.Sum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sum);</w:t>
      </w:r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5043B0" w:rsidRDefault="005043B0" w:rsidP="005043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209A8" w:rsidRDefault="008209A8" w:rsidP="005043B0">
      <w:r>
        <w:rPr>
          <w:noProof/>
          <w:lang w:eastAsia="en-US"/>
        </w:rPr>
        <w:drawing>
          <wp:inline distT="0" distB="0" distL="0" distR="0">
            <wp:extent cx="6253028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471" cy="246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9A8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877" w:rsidRDefault="003C7877">
      <w:pPr>
        <w:spacing w:line="240" w:lineRule="auto"/>
      </w:pPr>
      <w:r>
        <w:separator/>
      </w:r>
    </w:p>
    <w:p w:rsidR="003C7877" w:rsidRDefault="003C7877"/>
  </w:endnote>
  <w:endnote w:type="continuationSeparator" w:id="0">
    <w:p w:rsidR="003C7877" w:rsidRDefault="003C7877">
      <w:pPr>
        <w:spacing w:line="240" w:lineRule="auto"/>
      </w:pPr>
      <w:r>
        <w:continuationSeparator/>
      </w:r>
    </w:p>
    <w:p w:rsidR="003C7877" w:rsidRDefault="003C78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877" w:rsidRDefault="003C7877">
      <w:pPr>
        <w:spacing w:line="240" w:lineRule="auto"/>
      </w:pPr>
      <w:r>
        <w:separator/>
      </w:r>
    </w:p>
    <w:p w:rsidR="003C7877" w:rsidRDefault="003C7877"/>
  </w:footnote>
  <w:footnote w:type="continuationSeparator" w:id="0">
    <w:p w:rsidR="003C7877" w:rsidRDefault="003C7877">
      <w:pPr>
        <w:spacing w:line="240" w:lineRule="auto"/>
      </w:pPr>
      <w:r>
        <w:continuationSeparator/>
      </w:r>
    </w:p>
    <w:p w:rsidR="003C7877" w:rsidRDefault="003C78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78" w:rsidRDefault="003C7877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5D5C5C1B81E24C0480A897265C9E29A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11300">
          <w:rPr>
            <w:rStyle w:val="Strong"/>
          </w:rPr>
          <w:t>Modu</w:t>
        </w:r>
        <w:r w:rsidR="009853FC">
          <w:rPr>
            <w:rStyle w:val="Strong"/>
          </w:rPr>
          <w:t xml:space="preserve">le 02 </w:t>
        </w:r>
        <w:r w:rsidR="005043B0">
          <w:rPr>
            <w:rStyle w:val="Strong"/>
          </w:rPr>
          <w:t>Lab 01 alternative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8209A8">
      <w:rPr>
        <w:rStyle w:val="Strong"/>
        <w:noProof/>
      </w:rPr>
      <w:t>2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78" w:rsidRDefault="005D3A03">
    <w:pPr>
      <w:pStyle w:val="Header"/>
      <w:rPr>
        <w:rStyle w:val="Strong"/>
      </w:rPr>
    </w:pPr>
    <w:r>
      <w:t xml:space="preserve">Running head: </w:t>
    </w:r>
    <w:r w:rsidR="009853FC">
      <w:rPr>
        <w:rStyle w:val="Strong"/>
      </w:rPr>
      <w:t xml:space="preserve">module 02 </w:t>
    </w:r>
    <w:r w:rsidR="005043B0">
      <w:rPr>
        <w:rStyle w:val="Strong"/>
      </w:rPr>
      <w:t>Lab 01 alternative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8209A8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95"/>
    <w:rsid w:val="000D3F41"/>
    <w:rsid w:val="00187975"/>
    <w:rsid w:val="001F1C7C"/>
    <w:rsid w:val="0020000B"/>
    <w:rsid w:val="0034237E"/>
    <w:rsid w:val="00355DCA"/>
    <w:rsid w:val="003C7877"/>
    <w:rsid w:val="00503518"/>
    <w:rsid w:val="005043B0"/>
    <w:rsid w:val="00551A02"/>
    <w:rsid w:val="005534FA"/>
    <w:rsid w:val="005D3A03"/>
    <w:rsid w:val="005F68DE"/>
    <w:rsid w:val="00711300"/>
    <w:rsid w:val="007B1CCB"/>
    <w:rsid w:val="008002C0"/>
    <w:rsid w:val="008209A8"/>
    <w:rsid w:val="008C5323"/>
    <w:rsid w:val="008F68F3"/>
    <w:rsid w:val="00966795"/>
    <w:rsid w:val="009853FC"/>
    <w:rsid w:val="009A6A3B"/>
    <w:rsid w:val="009B4FD6"/>
    <w:rsid w:val="00A17F65"/>
    <w:rsid w:val="00AE4B52"/>
    <w:rsid w:val="00B823AA"/>
    <w:rsid w:val="00BA45DB"/>
    <w:rsid w:val="00BF4184"/>
    <w:rsid w:val="00C0601E"/>
    <w:rsid w:val="00C23F97"/>
    <w:rsid w:val="00C31D30"/>
    <w:rsid w:val="00CB0D11"/>
    <w:rsid w:val="00CD6E39"/>
    <w:rsid w:val="00CF6C47"/>
    <w:rsid w:val="00CF6E91"/>
    <w:rsid w:val="00D85B68"/>
    <w:rsid w:val="00E6004D"/>
    <w:rsid w:val="00E81978"/>
    <w:rsid w:val="00F30ECF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A93D7A-FF79-4927-80A5-3A77A42D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gg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2FC3A798E74ABC8A02E4C0879A7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56301-6D9D-4670-82AC-3D2A5DF015D8}"/>
      </w:docPartPr>
      <w:docPartBody>
        <w:p w:rsidR="00CE769F" w:rsidRDefault="001A55C5">
          <w:pPr>
            <w:pStyle w:val="6C2FC3A798E74ABC8A02E4C0879A7F1E"/>
          </w:pPr>
          <w:r>
            <w:t>[Title Here, up to 12 Words, on One to Two Lines]</w:t>
          </w:r>
        </w:p>
      </w:docPartBody>
    </w:docPart>
    <w:docPart>
      <w:docPartPr>
        <w:name w:val="D5F20BD5054A4364A26B4E61186F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D64E4-7DC4-470D-B819-1FBCA85326E8}"/>
      </w:docPartPr>
      <w:docPartBody>
        <w:p w:rsidR="00CE769F" w:rsidRDefault="001A55C5">
          <w:pPr>
            <w:pStyle w:val="D5F20BD5054A4364A26B4E61186FB1D5"/>
          </w:pPr>
          <w:r>
            <w:t>Author Note</w:t>
          </w:r>
        </w:p>
      </w:docPartBody>
    </w:docPart>
    <w:docPart>
      <w:docPartPr>
        <w:name w:val="5D5C5C1B81E24C0480A897265C9E2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00F5-47EF-498D-A36D-8AC9D7644661}"/>
      </w:docPartPr>
      <w:docPartBody>
        <w:p w:rsidR="00CE769F" w:rsidRDefault="001A55C5">
          <w:pPr>
            <w:pStyle w:val="5D5C5C1B81E24C0480A897265C9E29A3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C5"/>
    <w:rsid w:val="001A55C5"/>
    <w:rsid w:val="007C166D"/>
    <w:rsid w:val="00CE769F"/>
    <w:rsid w:val="00EA0603"/>
    <w:rsid w:val="00ED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2FC3A798E74ABC8A02E4C0879A7F1E">
    <w:name w:val="6C2FC3A798E74ABC8A02E4C0879A7F1E"/>
  </w:style>
  <w:style w:type="paragraph" w:customStyle="1" w:styleId="6CFE85DC53CF4012B5D843FFD1543CAC">
    <w:name w:val="6CFE85DC53CF4012B5D843FFD1543CAC"/>
  </w:style>
  <w:style w:type="paragraph" w:customStyle="1" w:styleId="7CEDEC16E2374B70937A87742F7A92EC">
    <w:name w:val="7CEDEC16E2374B70937A87742F7A92EC"/>
  </w:style>
  <w:style w:type="paragraph" w:customStyle="1" w:styleId="D5F20BD5054A4364A26B4E61186FB1D5">
    <w:name w:val="D5F20BD5054A4364A26B4E61186FB1D5"/>
  </w:style>
  <w:style w:type="paragraph" w:customStyle="1" w:styleId="117A3511DFF24DE6A69E2A508334C4DC">
    <w:name w:val="117A3511DFF24DE6A69E2A508334C4DC"/>
  </w:style>
  <w:style w:type="paragraph" w:customStyle="1" w:styleId="EE6017B258FB492DA46877EA62CDF83E">
    <w:name w:val="EE6017B258FB492DA46877EA62CDF83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B7E7DA86546844E685A0303047CF52B0">
    <w:name w:val="B7E7DA86546844E685A0303047CF52B0"/>
  </w:style>
  <w:style w:type="paragraph" w:customStyle="1" w:styleId="891D079E97D44ABD9BEA3DD47FD6F7C7">
    <w:name w:val="891D079E97D44ABD9BEA3DD47FD6F7C7"/>
  </w:style>
  <w:style w:type="paragraph" w:customStyle="1" w:styleId="29AA0F9A80414972B1ABE058C067E0FA">
    <w:name w:val="29AA0F9A80414972B1ABE058C067E0FA"/>
  </w:style>
  <w:style w:type="paragraph" w:customStyle="1" w:styleId="BD524EABFC43448F9F4C0E6FA10CFE6E">
    <w:name w:val="BD524EABFC43448F9F4C0E6FA10CFE6E"/>
  </w:style>
  <w:style w:type="paragraph" w:customStyle="1" w:styleId="0EAA6B286DD2447D90B51A3CB8BA2C04">
    <w:name w:val="0EAA6B286DD2447D90B51A3CB8BA2C04"/>
  </w:style>
  <w:style w:type="paragraph" w:customStyle="1" w:styleId="38AE2B050F8E4BCBB52A4C9E5608FCC4">
    <w:name w:val="38AE2B050F8E4BCBB52A4C9E5608FCC4"/>
  </w:style>
  <w:style w:type="paragraph" w:customStyle="1" w:styleId="ECD2843D53774739B8051F2C97E09F3B">
    <w:name w:val="ECD2843D53774739B8051F2C97E09F3B"/>
  </w:style>
  <w:style w:type="paragraph" w:customStyle="1" w:styleId="A322E1076A3B4432AEAD502F8E773C2C">
    <w:name w:val="A322E1076A3B4432AEAD502F8E773C2C"/>
  </w:style>
  <w:style w:type="paragraph" w:customStyle="1" w:styleId="25EA1B2DD6954869B9D2E17911670A0F">
    <w:name w:val="25EA1B2DD6954869B9D2E17911670A0F"/>
  </w:style>
  <w:style w:type="paragraph" w:customStyle="1" w:styleId="3ADAA258D97B444E847BF0E21EB00715">
    <w:name w:val="3ADAA258D97B444E847BF0E21EB00715"/>
  </w:style>
  <w:style w:type="paragraph" w:customStyle="1" w:styleId="854C5DBF813B4B4CAE0906B7719C058E">
    <w:name w:val="854C5DBF813B4B4CAE0906B7719C058E"/>
  </w:style>
  <w:style w:type="paragraph" w:customStyle="1" w:styleId="8E54C5FA37EA479891CF4C406C47420A">
    <w:name w:val="8E54C5FA37EA479891CF4C406C47420A"/>
  </w:style>
  <w:style w:type="paragraph" w:customStyle="1" w:styleId="3E7AC98B06594AE3A3638023D61B9876">
    <w:name w:val="3E7AC98B06594AE3A3638023D61B9876"/>
  </w:style>
  <w:style w:type="paragraph" w:customStyle="1" w:styleId="203DD4D66CCF45EEAF7AC9957989E4ED">
    <w:name w:val="203DD4D66CCF45EEAF7AC9957989E4ED"/>
  </w:style>
  <w:style w:type="paragraph" w:customStyle="1" w:styleId="617C82081918412AA45806E6C6C5C8BA">
    <w:name w:val="617C82081918412AA45806E6C6C5C8BA"/>
  </w:style>
  <w:style w:type="paragraph" w:customStyle="1" w:styleId="369C89D0EF6F49C982D40E1D85CD559E">
    <w:name w:val="369C89D0EF6F49C982D40E1D85CD559E"/>
  </w:style>
  <w:style w:type="paragraph" w:customStyle="1" w:styleId="3631906D96344D6E8785137B0E53AB19">
    <w:name w:val="3631906D96344D6E8785137B0E53AB19"/>
  </w:style>
  <w:style w:type="paragraph" w:customStyle="1" w:styleId="AD3135F9C3C240B7A115780064F3EE12">
    <w:name w:val="AD3135F9C3C240B7A115780064F3EE12"/>
  </w:style>
  <w:style w:type="paragraph" w:customStyle="1" w:styleId="FA5C6893314D4E3984DB5A399F6E3949">
    <w:name w:val="FA5C6893314D4E3984DB5A399F6E3949"/>
  </w:style>
  <w:style w:type="paragraph" w:customStyle="1" w:styleId="129D717617014E61A7BC77E6532E9C14">
    <w:name w:val="129D717617014E61A7BC77E6532E9C14"/>
  </w:style>
  <w:style w:type="paragraph" w:customStyle="1" w:styleId="20958F3558034F148CCDA05884553030">
    <w:name w:val="20958F3558034F148CCDA05884553030"/>
  </w:style>
  <w:style w:type="paragraph" w:customStyle="1" w:styleId="EB81847EDE134BCC8B00FC4DD14FE359">
    <w:name w:val="EB81847EDE134BCC8B00FC4DD14FE359"/>
  </w:style>
  <w:style w:type="paragraph" w:customStyle="1" w:styleId="5CE583256A224A4AA81C8677F4A2486A">
    <w:name w:val="5CE583256A224A4AA81C8677F4A2486A"/>
  </w:style>
  <w:style w:type="paragraph" w:customStyle="1" w:styleId="98D4DF17C6634E0F85054EA9D56CFBA2">
    <w:name w:val="98D4DF17C6634E0F85054EA9D56CFBA2"/>
  </w:style>
  <w:style w:type="paragraph" w:customStyle="1" w:styleId="02F2075266764B5988EE0C7C6642AFAE">
    <w:name w:val="02F2075266764B5988EE0C7C6642AFAE"/>
  </w:style>
  <w:style w:type="paragraph" w:customStyle="1" w:styleId="9A07FC29D6964A56B745B01F265976A4">
    <w:name w:val="9A07FC29D6964A56B745B01F265976A4"/>
  </w:style>
  <w:style w:type="paragraph" w:customStyle="1" w:styleId="C4E90343EB94437390849BADD02ECF43">
    <w:name w:val="C4E90343EB94437390849BADD02ECF43"/>
  </w:style>
  <w:style w:type="paragraph" w:customStyle="1" w:styleId="58C0AE3D20A6409F8446A6F899CBDA8D">
    <w:name w:val="58C0AE3D20A6409F8446A6F899CBDA8D"/>
  </w:style>
  <w:style w:type="paragraph" w:customStyle="1" w:styleId="601C2BBA70BA43F4960AAEC75D6B8260">
    <w:name w:val="601C2BBA70BA43F4960AAEC75D6B8260"/>
  </w:style>
  <w:style w:type="paragraph" w:customStyle="1" w:styleId="0866F35347E2476081A97C16879B6952">
    <w:name w:val="0866F35347E2476081A97C16879B6952"/>
  </w:style>
  <w:style w:type="paragraph" w:customStyle="1" w:styleId="B379548FE0FA46168362E04182BEEA6A">
    <w:name w:val="B379548FE0FA46168362E04182BEEA6A"/>
  </w:style>
  <w:style w:type="paragraph" w:customStyle="1" w:styleId="D45B284296AC4D2997F5A8752CEA42A5">
    <w:name w:val="D45B284296AC4D2997F5A8752CEA42A5"/>
  </w:style>
  <w:style w:type="paragraph" w:customStyle="1" w:styleId="15E8A22DE9AB44C6AABC2173BF11EC2D">
    <w:name w:val="15E8A22DE9AB44C6AABC2173BF11EC2D"/>
  </w:style>
  <w:style w:type="paragraph" w:customStyle="1" w:styleId="7EEC5497D32D49C7A5554FA8F07B2FAE">
    <w:name w:val="7EEC5497D32D49C7A5554FA8F07B2FAE"/>
  </w:style>
  <w:style w:type="paragraph" w:customStyle="1" w:styleId="7AC334E77A114C66A2472F5E0883C52E">
    <w:name w:val="7AC334E77A114C66A2472F5E0883C52E"/>
  </w:style>
  <w:style w:type="paragraph" w:customStyle="1" w:styleId="EE0B2DA249BA4C869DDCE213C5BFDFEB">
    <w:name w:val="EE0B2DA249BA4C869DDCE213C5BFDFEB"/>
  </w:style>
  <w:style w:type="paragraph" w:customStyle="1" w:styleId="DAAD61726747498CBC5CF5FCDD5F14DC">
    <w:name w:val="DAAD61726747498CBC5CF5FCDD5F14DC"/>
  </w:style>
  <w:style w:type="paragraph" w:customStyle="1" w:styleId="63E4E9F362BE4F59BFB2E01419B307F9">
    <w:name w:val="63E4E9F362BE4F59BFB2E01419B307F9"/>
  </w:style>
  <w:style w:type="paragraph" w:customStyle="1" w:styleId="2C205F02B07D45F6A7DA0C662A970ED3">
    <w:name w:val="2C205F02B07D45F6A7DA0C662A970ED3"/>
  </w:style>
  <w:style w:type="paragraph" w:customStyle="1" w:styleId="395B9B150214495B80CAC4A5ACC56657">
    <w:name w:val="395B9B150214495B80CAC4A5ACC56657"/>
  </w:style>
  <w:style w:type="paragraph" w:customStyle="1" w:styleId="C2A35970248E4F56A27D7C478C07A47D">
    <w:name w:val="C2A35970248E4F56A27D7C478C07A47D"/>
  </w:style>
  <w:style w:type="paragraph" w:customStyle="1" w:styleId="361DAD6A191141709AA1ADB266D5D4AE">
    <w:name w:val="361DAD6A191141709AA1ADB266D5D4AE"/>
  </w:style>
  <w:style w:type="paragraph" w:customStyle="1" w:styleId="EEBEAF4DCD8449C881C455CF27079143">
    <w:name w:val="EEBEAF4DCD8449C881C455CF27079143"/>
  </w:style>
  <w:style w:type="paragraph" w:customStyle="1" w:styleId="956F7C79F3264CA0AA1DC14F84563A74">
    <w:name w:val="956F7C79F3264CA0AA1DC14F84563A74"/>
  </w:style>
  <w:style w:type="paragraph" w:customStyle="1" w:styleId="5A9E57A975134ACC858B108762B8C1F3">
    <w:name w:val="5A9E57A975134ACC858B108762B8C1F3"/>
  </w:style>
  <w:style w:type="paragraph" w:customStyle="1" w:styleId="20D751AE556844EC876317E008B16E19">
    <w:name w:val="20D751AE556844EC876317E008B16E19"/>
  </w:style>
  <w:style w:type="paragraph" w:customStyle="1" w:styleId="89B46B14DC754F6AA4343FD86C61748F">
    <w:name w:val="89B46B14DC754F6AA4343FD86C61748F"/>
  </w:style>
  <w:style w:type="paragraph" w:customStyle="1" w:styleId="7BA0E4C825CA40C5B1378B97746D778F">
    <w:name w:val="7BA0E4C825CA40C5B1378B97746D778F"/>
  </w:style>
  <w:style w:type="paragraph" w:customStyle="1" w:styleId="2E939150C013471F810ACED55C9FE67B">
    <w:name w:val="2E939150C013471F810ACED55C9FE67B"/>
  </w:style>
  <w:style w:type="paragraph" w:customStyle="1" w:styleId="B8189E7AC46F4CA399515E4D14D7E1FF">
    <w:name w:val="B8189E7AC46F4CA399515E4D14D7E1FF"/>
  </w:style>
  <w:style w:type="paragraph" w:customStyle="1" w:styleId="0F307CB260994CE6B8B6BFB73D6BA207">
    <w:name w:val="0F307CB260994CE6B8B6BFB73D6BA207"/>
  </w:style>
  <w:style w:type="paragraph" w:customStyle="1" w:styleId="2AB137639BF04F17A8348F49410A5237">
    <w:name w:val="2AB137639BF04F17A8348F49410A5237"/>
  </w:style>
  <w:style w:type="paragraph" w:customStyle="1" w:styleId="623ED3E9D5A7403AA1F31C9E94044A68">
    <w:name w:val="623ED3E9D5A7403AA1F31C9E94044A68"/>
  </w:style>
  <w:style w:type="paragraph" w:customStyle="1" w:styleId="DF009C31B4244EBFB8C8E9091008190B">
    <w:name w:val="DF009C31B4244EBFB8C8E9091008190B"/>
  </w:style>
  <w:style w:type="paragraph" w:customStyle="1" w:styleId="330DE9D9F324494AAE70B6F5B78D409D">
    <w:name w:val="330DE9D9F324494AAE70B6F5B78D409D"/>
  </w:style>
  <w:style w:type="paragraph" w:customStyle="1" w:styleId="5D5C5C1B81E24C0480A897265C9E29A3">
    <w:name w:val="5D5C5C1B81E24C0480A897265C9E29A3"/>
  </w:style>
  <w:style w:type="paragraph" w:customStyle="1" w:styleId="320F1B09E3B94171A2FBD8EC86C783E7">
    <w:name w:val="320F1B09E3B94171A2FBD8EC86C783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Module 02 Lab 01 alternative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0714AE-3AE7-4887-ACD6-1E326EB4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7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02 Course Project Alternative</vt:lpstr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02 Lab 01 Alternative</dc:title>
  <dc:subject/>
  <dc:creator>Jessica Scharber</dc:creator>
  <cp:keywords/>
  <dc:description/>
  <cp:lastModifiedBy>Jessica Scharber</cp:lastModifiedBy>
  <cp:revision>3</cp:revision>
  <dcterms:created xsi:type="dcterms:W3CDTF">2018-11-16T11:28:00Z</dcterms:created>
  <dcterms:modified xsi:type="dcterms:W3CDTF">2018-11-19T05:26:00Z</dcterms:modified>
</cp:coreProperties>
</file>