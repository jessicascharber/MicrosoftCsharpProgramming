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78" w:rsidRDefault="00530208">
      <w:pPr>
        <w:pStyle w:val="Title"/>
      </w:pPr>
      <w:sdt>
        <w:sdtPr>
          <w:alias w:val="Title:"/>
          <w:tag w:val="Title:"/>
          <w:id w:val="726351117"/>
          <w:placeholder>
            <w:docPart w:val="6C2FC3A798E74ABC8A02E4C0879A7F1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B69A0">
            <w:t>Module 03 Lab 01 Alternative</w:t>
          </w:r>
        </w:sdtContent>
      </w:sdt>
    </w:p>
    <w:p w:rsidR="00B823AA" w:rsidRDefault="00966795" w:rsidP="00B823AA">
      <w:pPr>
        <w:pStyle w:val="Title2"/>
      </w:pPr>
      <w:r>
        <w:t>Jessica J. Scharber</w:t>
      </w:r>
    </w:p>
    <w:p w:rsidR="00E81978" w:rsidRDefault="00966795" w:rsidP="00B823AA">
      <w:pPr>
        <w:pStyle w:val="Title2"/>
      </w:pPr>
      <w:r>
        <w:t>Rasmussen College</w:t>
      </w:r>
    </w:p>
    <w:sdt>
      <w:sdtPr>
        <w:alias w:val="Author Note:"/>
        <w:tag w:val="Author Note:"/>
        <w:id w:val="266668659"/>
        <w:placeholder>
          <w:docPart w:val="D5F20BD5054A4364A26B4E61186FB1D5"/>
        </w:placeholder>
        <w:temporary/>
        <w:showingPlcHdr/>
        <w15:appearance w15:val="hidden"/>
      </w:sdtPr>
      <w:sdtEndPr/>
      <w:sdtContent>
        <w:p w:rsidR="00E81978" w:rsidRDefault="005D3A03">
          <w:pPr>
            <w:pStyle w:val="Title"/>
          </w:pPr>
          <w:r>
            <w:t>Author Note</w:t>
          </w:r>
        </w:p>
      </w:sdtContent>
    </w:sdt>
    <w:p w:rsidR="00E81978" w:rsidRDefault="008B69A0" w:rsidP="00B823AA">
      <w:pPr>
        <w:pStyle w:val="Title2"/>
      </w:pPr>
      <w:r>
        <w:t>Submitted to Professor Syed Nabeel for Microsoft C# Programming class, on 11/25/18.</w:t>
      </w:r>
    </w:p>
    <w:p w:rsidR="008B69A0" w:rsidRDefault="008B69A0" w:rsidP="00B823AA">
      <w:pPr>
        <w:pStyle w:val="Title2"/>
      </w:pPr>
    </w:p>
    <w:p w:rsidR="008B69A0" w:rsidRDefault="008B69A0" w:rsidP="00B823AA">
      <w:pPr>
        <w:pStyle w:val="Title2"/>
      </w:pPr>
    </w:p>
    <w:p w:rsidR="008B69A0" w:rsidRDefault="008B69A0" w:rsidP="00B823AA">
      <w:pPr>
        <w:pStyle w:val="Title2"/>
      </w:pPr>
    </w:p>
    <w:p w:rsidR="008B69A0" w:rsidRDefault="008B69A0" w:rsidP="00B823AA">
      <w:pPr>
        <w:pStyle w:val="Title2"/>
      </w:pPr>
    </w:p>
    <w:p w:rsidR="008B69A0" w:rsidRDefault="008B69A0" w:rsidP="00B823AA">
      <w:pPr>
        <w:pStyle w:val="Title2"/>
      </w:pPr>
    </w:p>
    <w:p w:rsidR="008B69A0" w:rsidRDefault="008B69A0" w:rsidP="00B823AA">
      <w:pPr>
        <w:pStyle w:val="Title2"/>
      </w:pPr>
    </w:p>
    <w:p w:rsidR="008B69A0" w:rsidRDefault="008B69A0" w:rsidP="00B823AA">
      <w:pPr>
        <w:pStyle w:val="Title2"/>
      </w:pPr>
    </w:p>
    <w:p w:rsidR="008B69A0" w:rsidRDefault="008B69A0" w:rsidP="00B823AA">
      <w:pPr>
        <w:pStyle w:val="Title2"/>
      </w:pPr>
    </w:p>
    <w:p w:rsidR="008B69A0" w:rsidRDefault="008B69A0" w:rsidP="00B823AA">
      <w:pPr>
        <w:pStyle w:val="Title2"/>
      </w:pPr>
    </w:p>
    <w:p w:rsidR="008B69A0" w:rsidRDefault="008B69A0" w:rsidP="00B823AA">
      <w:pPr>
        <w:pStyle w:val="Title2"/>
      </w:pPr>
    </w:p>
    <w:p w:rsidR="008B69A0" w:rsidRDefault="008B69A0" w:rsidP="008B69A0">
      <w:pPr>
        <w:pStyle w:val="Title"/>
      </w:pPr>
      <w:r w:rsidRPr="008B69A0">
        <w:lastRenderedPageBreak/>
        <w:t>Tutorial: Get started with ASP.NET Core</w:t>
      </w:r>
    </w:p>
    <w:p w:rsidR="006500B3" w:rsidRDefault="006500B3" w:rsidP="008B69A0">
      <w:pPr>
        <w:pStyle w:val="Heading1"/>
      </w:pPr>
    </w:p>
    <w:p w:rsidR="008B69A0" w:rsidRDefault="008B69A0" w:rsidP="008B69A0">
      <w:pPr>
        <w:pStyle w:val="Heading1"/>
      </w:pPr>
      <w:r w:rsidRPr="008B69A0">
        <w:t>Create a web app project</w:t>
      </w:r>
      <w:r>
        <w:t xml:space="preserve"> –</w:t>
      </w:r>
    </w:p>
    <w:p w:rsidR="008B69A0" w:rsidRDefault="008B69A0" w:rsidP="008B69A0">
      <w:pPr>
        <w:jc w:val="center"/>
      </w:pPr>
      <w:r>
        <w:rPr>
          <w:noProof/>
          <w:lang w:eastAsia="en-US"/>
        </w:rPr>
        <w:drawing>
          <wp:inline distT="0" distB="0" distL="0" distR="0">
            <wp:extent cx="594360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B3" w:rsidRDefault="006500B3" w:rsidP="008B69A0">
      <w:pPr>
        <w:jc w:val="center"/>
      </w:pPr>
    </w:p>
    <w:p w:rsidR="006500B3" w:rsidRDefault="006500B3" w:rsidP="006500B3">
      <w:pPr>
        <w:pStyle w:val="Heading1"/>
      </w:pPr>
      <w:r w:rsidRPr="006500B3">
        <w:t>Enable local HTTPS</w:t>
      </w:r>
      <w:r>
        <w:t xml:space="preserve"> –</w:t>
      </w:r>
    </w:p>
    <w:p w:rsidR="006500B3" w:rsidRDefault="006500B3" w:rsidP="006500B3">
      <w:pPr>
        <w:jc w:val="center"/>
      </w:pPr>
      <w:r>
        <w:rPr>
          <w:noProof/>
          <w:lang w:eastAsia="en-US"/>
        </w:rPr>
        <w:drawing>
          <wp:inline distT="0" distB="0" distL="0" distR="0">
            <wp:extent cx="5943600" cy="2989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B3" w:rsidRDefault="006500B3" w:rsidP="006500B3">
      <w:pPr>
        <w:jc w:val="center"/>
      </w:pPr>
    </w:p>
    <w:p w:rsidR="006500B3" w:rsidRDefault="006500B3" w:rsidP="006500B3">
      <w:pPr>
        <w:pStyle w:val="Heading1"/>
      </w:pPr>
      <w:r w:rsidRPr="006500B3">
        <w:lastRenderedPageBreak/>
        <w:t>Run the app</w:t>
      </w:r>
      <w:r>
        <w:t xml:space="preserve"> –</w:t>
      </w:r>
    </w:p>
    <w:p w:rsidR="006500B3" w:rsidRDefault="006500B3" w:rsidP="006500B3">
      <w:r>
        <w:rPr>
          <w:noProof/>
          <w:lang w:eastAsia="en-US"/>
        </w:rPr>
        <w:drawing>
          <wp:inline distT="0" distB="0" distL="0" distR="0">
            <wp:extent cx="5943600" cy="3039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B3" w:rsidRDefault="006500B3" w:rsidP="006500B3"/>
    <w:p w:rsidR="006500B3" w:rsidRDefault="006500B3" w:rsidP="006500B3">
      <w:pPr>
        <w:pStyle w:val="Heading1"/>
      </w:pPr>
      <w:r w:rsidRPr="006500B3">
        <w:t>Edit a Razor page</w:t>
      </w:r>
      <w:r>
        <w:t xml:space="preserve"> –</w:t>
      </w:r>
    </w:p>
    <w:p w:rsidR="006500B3" w:rsidRDefault="006500B3" w:rsidP="006500B3">
      <w:pPr>
        <w:jc w:val="center"/>
      </w:pPr>
      <w:r>
        <w:rPr>
          <w:noProof/>
          <w:lang w:eastAsia="en-US"/>
        </w:rPr>
        <w:drawing>
          <wp:inline distT="0" distB="0" distL="0" distR="0">
            <wp:extent cx="5943600" cy="2371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B3" w:rsidRDefault="006500B3" w:rsidP="006500B3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4705592" cy="2343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B3" w:rsidRPr="006500B3" w:rsidRDefault="006500B3" w:rsidP="006500B3">
      <w:pPr>
        <w:jc w:val="center"/>
      </w:pPr>
      <w:bookmarkStart w:id="0" w:name="_GoBack"/>
      <w:bookmarkEnd w:id="0"/>
    </w:p>
    <w:p w:rsidR="008B69A0" w:rsidRDefault="008B69A0" w:rsidP="008B69A0">
      <w:pPr>
        <w:pStyle w:val="Title"/>
      </w:pPr>
    </w:p>
    <w:sectPr w:rsidR="008B69A0">
      <w:headerReference w:type="default" r:id="rId14"/>
      <w:head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208" w:rsidRDefault="00530208">
      <w:pPr>
        <w:spacing w:line="240" w:lineRule="auto"/>
      </w:pPr>
      <w:r>
        <w:separator/>
      </w:r>
    </w:p>
    <w:p w:rsidR="00530208" w:rsidRDefault="00530208"/>
  </w:endnote>
  <w:endnote w:type="continuationSeparator" w:id="0">
    <w:p w:rsidR="00530208" w:rsidRDefault="00530208">
      <w:pPr>
        <w:spacing w:line="240" w:lineRule="auto"/>
      </w:pPr>
      <w:r>
        <w:continuationSeparator/>
      </w:r>
    </w:p>
    <w:p w:rsidR="00530208" w:rsidRDefault="005302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208" w:rsidRDefault="00530208">
      <w:pPr>
        <w:spacing w:line="240" w:lineRule="auto"/>
      </w:pPr>
      <w:r>
        <w:separator/>
      </w:r>
    </w:p>
    <w:p w:rsidR="00530208" w:rsidRDefault="00530208"/>
  </w:footnote>
  <w:footnote w:type="continuationSeparator" w:id="0">
    <w:p w:rsidR="00530208" w:rsidRDefault="00530208">
      <w:pPr>
        <w:spacing w:line="240" w:lineRule="auto"/>
      </w:pPr>
      <w:r>
        <w:continuationSeparator/>
      </w:r>
    </w:p>
    <w:p w:rsidR="00530208" w:rsidRDefault="0053020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978" w:rsidRDefault="00530208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5D5C5C1B81E24C0480A897265C9E29A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8B69A0">
          <w:rPr>
            <w:rStyle w:val="Strong"/>
          </w:rPr>
          <w:t>Module 03 Lab 01 Alternative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6500B3">
      <w:rPr>
        <w:rStyle w:val="Strong"/>
        <w:noProof/>
      </w:rPr>
      <w:t>4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320F1B09E3B94171A2FBD8EC86C783E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8B69A0">
          <w:rPr>
            <w:rStyle w:val="Strong"/>
          </w:rPr>
          <w:t>Module 03 Lab 01 Alternative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6500B3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95"/>
    <w:rsid w:val="000D3F41"/>
    <w:rsid w:val="00355DCA"/>
    <w:rsid w:val="00530208"/>
    <w:rsid w:val="00551A02"/>
    <w:rsid w:val="005534FA"/>
    <w:rsid w:val="005D3A03"/>
    <w:rsid w:val="006500B3"/>
    <w:rsid w:val="008002C0"/>
    <w:rsid w:val="008B69A0"/>
    <w:rsid w:val="008C5323"/>
    <w:rsid w:val="00966795"/>
    <w:rsid w:val="009A6A3B"/>
    <w:rsid w:val="00B823AA"/>
    <w:rsid w:val="00BA45DB"/>
    <w:rsid w:val="00BF4184"/>
    <w:rsid w:val="00C0601E"/>
    <w:rsid w:val="00C23F97"/>
    <w:rsid w:val="00C31D30"/>
    <w:rsid w:val="00CD6E39"/>
    <w:rsid w:val="00CF6E91"/>
    <w:rsid w:val="00D85B6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A93D7A-FF79-4927-80A5-3A77A42D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gga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2FC3A798E74ABC8A02E4C0879A7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56301-6D9D-4670-82AC-3D2A5DF015D8}"/>
      </w:docPartPr>
      <w:docPartBody>
        <w:p w:rsidR="0013747D" w:rsidRDefault="001A55C5">
          <w:pPr>
            <w:pStyle w:val="6C2FC3A798E74ABC8A02E4C0879A7F1E"/>
          </w:pPr>
          <w:r>
            <w:t>[Title Here, up to 12 Words, on One to Two Lines]</w:t>
          </w:r>
        </w:p>
      </w:docPartBody>
    </w:docPart>
    <w:docPart>
      <w:docPartPr>
        <w:name w:val="D5F20BD5054A4364A26B4E61186FB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D64E4-7DC4-470D-B819-1FBCA85326E8}"/>
      </w:docPartPr>
      <w:docPartBody>
        <w:p w:rsidR="0013747D" w:rsidRDefault="001A55C5">
          <w:pPr>
            <w:pStyle w:val="D5F20BD5054A4364A26B4E61186FB1D5"/>
          </w:pPr>
          <w:r>
            <w:t>Author Note</w:t>
          </w:r>
        </w:p>
      </w:docPartBody>
    </w:docPart>
    <w:docPart>
      <w:docPartPr>
        <w:name w:val="5D5C5C1B81E24C0480A897265C9E2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B00F5-47EF-498D-A36D-8AC9D7644661}"/>
      </w:docPartPr>
      <w:docPartBody>
        <w:p w:rsidR="0013747D" w:rsidRDefault="001A55C5">
          <w:pPr>
            <w:pStyle w:val="5D5C5C1B81E24C0480A897265C9E29A3"/>
          </w:pPr>
          <w:r w:rsidRPr="005D3A03">
            <w:t>Figures title:</w:t>
          </w:r>
        </w:p>
      </w:docPartBody>
    </w:docPart>
    <w:docPart>
      <w:docPartPr>
        <w:name w:val="320F1B09E3B94171A2FBD8EC86C78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57411-A889-433A-91EE-4C70B0601FC4}"/>
      </w:docPartPr>
      <w:docPartBody>
        <w:p w:rsidR="0013747D" w:rsidRDefault="001A55C5">
          <w:pPr>
            <w:pStyle w:val="320F1B09E3B94171A2FBD8EC86C783E7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C5"/>
    <w:rsid w:val="0013747D"/>
    <w:rsid w:val="001A55C5"/>
    <w:rsid w:val="00D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2FC3A798E74ABC8A02E4C0879A7F1E">
    <w:name w:val="6C2FC3A798E74ABC8A02E4C0879A7F1E"/>
  </w:style>
  <w:style w:type="paragraph" w:customStyle="1" w:styleId="6CFE85DC53CF4012B5D843FFD1543CAC">
    <w:name w:val="6CFE85DC53CF4012B5D843FFD1543CAC"/>
  </w:style>
  <w:style w:type="paragraph" w:customStyle="1" w:styleId="7CEDEC16E2374B70937A87742F7A92EC">
    <w:name w:val="7CEDEC16E2374B70937A87742F7A92EC"/>
  </w:style>
  <w:style w:type="paragraph" w:customStyle="1" w:styleId="D5F20BD5054A4364A26B4E61186FB1D5">
    <w:name w:val="D5F20BD5054A4364A26B4E61186FB1D5"/>
  </w:style>
  <w:style w:type="paragraph" w:customStyle="1" w:styleId="117A3511DFF24DE6A69E2A508334C4DC">
    <w:name w:val="117A3511DFF24DE6A69E2A508334C4DC"/>
  </w:style>
  <w:style w:type="paragraph" w:customStyle="1" w:styleId="EE6017B258FB492DA46877EA62CDF83E">
    <w:name w:val="EE6017B258FB492DA46877EA62CDF83E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B7E7DA86546844E685A0303047CF52B0">
    <w:name w:val="B7E7DA86546844E685A0303047CF52B0"/>
  </w:style>
  <w:style w:type="paragraph" w:customStyle="1" w:styleId="891D079E97D44ABD9BEA3DD47FD6F7C7">
    <w:name w:val="891D079E97D44ABD9BEA3DD47FD6F7C7"/>
  </w:style>
  <w:style w:type="paragraph" w:customStyle="1" w:styleId="29AA0F9A80414972B1ABE058C067E0FA">
    <w:name w:val="29AA0F9A80414972B1ABE058C067E0FA"/>
  </w:style>
  <w:style w:type="paragraph" w:customStyle="1" w:styleId="BD524EABFC43448F9F4C0E6FA10CFE6E">
    <w:name w:val="BD524EABFC43448F9F4C0E6FA10CFE6E"/>
  </w:style>
  <w:style w:type="paragraph" w:customStyle="1" w:styleId="0EAA6B286DD2447D90B51A3CB8BA2C04">
    <w:name w:val="0EAA6B286DD2447D90B51A3CB8BA2C04"/>
  </w:style>
  <w:style w:type="paragraph" w:customStyle="1" w:styleId="38AE2B050F8E4BCBB52A4C9E5608FCC4">
    <w:name w:val="38AE2B050F8E4BCBB52A4C9E5608FCC4"/>
  </w:style>
  <w:style w:type="paragraph" w:customStyle="1" w:styleId="ECD2843D53774739B8051F2C97E09F3B">
    <w:name w:val="ECD2843D53774739B8051F2C97E09F3B"/>
  </w:style>
  <w:style w:type="paragraph" w:customStyle="1" w:styleId="A322E1076A3B4432AEAD502F8E773C2C">
    <w:name w:val="A322E1076A3B4432AEAD502F8E773C2C"/>
  </w:style>
  <w:style w:type="paragraph" w:customStyle="1" w:styleId="25EA1B2DD6954869B9D2E17911670A0F">
    <w:name w:val="25EA1B2DD6954869B9D2E17911670A0F"/>
  </w:style>
  <w:style w:type="paragraph" w:customStyle="1" w:styleId="3ADAA258D97B444E847BF0E21EB00715">
    <w:name w:val="3ADAA258D97B444E847BF0E21EB00715"/>
  </w:style>
  <w:style w:type="paragraph" w:customStyle="1" w:styleId="854C5DBF813B4B4CAE0906B7719C058E">
    <w:name w:val="854C5DBF813B4B4CAE0906B7719C058E"/>
  </w:style>
  <w:style w:type="paragraph" w:customStyle="1" w:styleId="8E54C5FA37EA479891CF4C406C47420A">
    <w:name w:val="8E54C5FA37EA479891CF4C406C47420A"/>
  </w:style>
  <w:style w:type="paragraph" w:customStyle="1" w:styleId="3E7AC98B06594AE3A3638023D61B9876">
    <w:name w:val="3E7AC98B06594AE3A3638023D61B9876"/>
  </w:style>
  <w:style w:type="paragraph" w:customStyle="1" w:styleId="203DD4D66CCF45EEAF7AC9957989E4ED">
    <w:name w:val="203DD4D66CCF45EEAF7AC9957989E4ED"/>
  </w:style>
  <w:style w:type="paragraph" w:customStyle="1" w:styleId="617C82081918412AA45806E6C6C5C8BA">
    <w:name w:val="617C82081918412AA45806E6C6C5C8BA"/>
  </w:style>
  <w:style w:type="paragraph" w:customStyle="1" w:styleId="369C89D0EF6F49C982D40E1D85CD559E">
    <w:name w:val="369C89D0EF6F49C982D40E1D85CD559E"/>
  </w:style>
  <w:style w:type="paragraph" w:customStyle="1" w:styleId="3631906D96344D6E8785137B0E53AB19">
    <w:name w:val="3631906D96344D6E8785137B0E53AB19"/>
  </w:style>
  <w:style w:type="paragraph" w:customStyle="1" w:styleId="AD3135F9C3C240B7A115780064F3EE12">
    <w:name w:val="AD3135F9C3C240B7A115780064F3EE12"/>
  </w:style>
  <w:style w:type="paragraph" w:customStyle="1" w:styleId="FA5C6893314D4E3984DB5A399F6E3949">
    <w:name w:val="FA5C6893314D4E3984DB5A399F6E3949"/>
  </w:style>
  <w:style w:type="paragraph" w:customStyle="1" w:styleId="129D717617014E61A7BC77E6532E9C14">
    <w:name w:val="129D717617014E61A7BC77E6532E9C14"/>
  </w:style>
  <w:style w:type="paragraph" w:customStyle="1" w:styleId="20958F3558034F148CCDA05884553030">
    <w:name w:val="20958F3558034F148CCDA05884553030"/>
  </w:style>
  <w:style w:type="paragraph" w:customStyle="1" w:styleId="EB81847EDE134BCC8B00FC4DD14FE359">
    <w:name w:val="EB81847EDE134BCC8B00FC4DD14FE359"/>
  </w:style>
  <w:style w:type="paragraph" w:customStyle="1" w:styleId="5CE583256A224A4AA81C8677F4A2486A">
    <w:name w:val="5CE583256A224A4AA81C8677F4A2486A"/>
  </w:style>
  <w:style w:type="paragraph" w:customStyle="1" w:styleId="98D4DF17C6634E0F85054EA9D56CFBA2">
    <w:name w:val="98D4DF17C6634E0F85054EA9D56CFBA2"/>
  </w:style>
  <w:style w:type="paragraph" w:customStyle="1" w:styleId="02F2075266764B5988EE0C7C6642AFAE">
    <w:name w:val="02F2075266764B5988EE0C7C6642AFAE"/>
  </w:style>
  <w:style w:type="paragraph" w:customStyle="1" w:styleId="9A07FC29D6964A56B745B01F265976A4">
    <w:name w:val="9A07FC29D6964A56B745B01F265976A4"/>
  </w:style>
  <w:style w:type="paragraph" w:customStyle="1" w:styleId="C4E90343EB94437390849BADD02ECF43">
    <w:name w:val="C4E90343EB94437390849BADD02ECF43"/>
  </w:style>
  <w:style w:type="paragraph" w:customStyle="1" w:styleId="58C0AE3D20A6409F8446A6F899CBDA8D">
    <w:name w:val="58C0AE3D20A6409F8446A6F899CBDA8D"/>
  </w:style>
  <w:style w:type="paragraph" w:customStyle="1" w:styleId="601C2BBA70BA43F4960AAEC75D6B8260">
    <w:name w:val="601C2BBA70BA43F4960AAEC75D6B8260"/>
  </w:style>
  <w:style w:type="paragraph" w:customStyle="1" w:styleId="0866F35347E2476081A97C16879B6952">
    <w:name w:val="0866F35347E2476081A97C16879B6952"/>
  </w:style>
  <w:style w:type="paragraph" w:customStyle="1" w:styleId="B379548FE0FA46168362E04182BEEA6A">
    <w:name w:val="B379548FE0FA46168362E04182BEEA6A"/>
  </w:style>
  <w:style w:type="paragraph" w:customStyle="1" w:styleId="D45B284296AC4D2997F5A8752CEA42A5">
    <w:name w:val="D45B284296AC4D2997F5A8752CEA42A5"/>
  </w:style>
  <w:style w:type="paragraph" w:customStyle="1" w:styleId="15E8A22DE9AB44C6AABC2173BF11EC2D">
    <w:name w:val="15E8A22DE9AB44C6AABC2173BF11EC2D"/>
  </w:style>
  <w:style w:type="paragraph" w:customStyle="1" w:styleId="7EEC5497D32D49C7A5554FA8F07B2FAE">
    <w:name w:val="7EEC5497D32D49C7A5554FA8F07B2FAE"/>
  </w:style>
  <w:style w:type="paragraph" w:customStyle="1" w:styleId="7AC334E77A114C66A2472F5E0883C52E">
    <w:name w:val="7AC334E77A114C66A2472F5E0883C52E"/>
  </w:style>
  <w:style w:type="paragraph" w:customStyle="1" w:styleId="EE0B2DA249BA4C869DDCE213C5BFDFEB">
    <w:name w:val="EE0B2DA249BA4C869DDCE213C5BFDFEB"/>
  </w:style>
  <w:style w:type="paragraph" w:customStyle="1" w:styleId="DAAD61726747498CBC5CF5FCDD5F14DC">
    <w:name w:val="DAAD61726747498CBC5CF5FCDD5F14DC"/>
  </w:style>
  <w:style w:type="paragraph" w:customStyle="1" w:styleId="63E4E9F362BE4F59BFB2E01419B307F9">
    <w:name w:val="63E4E9F362BE4F59BFB2E01419B307F9"/>
  </w:style>
  <w:style w:type="paragraph" w:customStyle="1" w:styleId="2C205F02B07D45F6A7DA0C662A970ED3">
    <w:name w:val="2C205F02B07D45F6A7DA0C662A970ED3"/>
  </w:style>
  <w:style w:type="paragraph" w:customStyle="1" w:styleId="395B9B150214495B80CAC4A5ACC56657">
    <w:name w:val="395B9B150214495B80CAC4A5ACC56657"/>
  </w:style>
  <w:style w:type="paragraph" w:customStyle="1" w:styleId="C2A35970248E4F56A27D7C478C07A47D">
    <w:name w:val="C2A35970248E4F56A27D7C478C07A47D"/>
  </w:style>
  <w:style w:type="paragraph" w:customStyle="1" w:styleId="361DAD6A191141709AA1ADB266D5D4AE">
    <w:name w:val="361DAD6A191141709AA1ADB266D5D4AE"/>
  </w:style>
  <w:style w:type="paragraph" w:customStyle="1" w:styleId="EEBEAF4DCD8449C881C455CF27079143">
    <w:name w:val="EEBEAF4DCD8449C881C455CF27079143"/>
  </w:style>
  <w:style w:type="paragraph" w:customStyle="1" w:styleId="956F7C79F3264CA0AA1DC14F84563A74">
    <w:name w:val="956F7C79F3264CA0AA1DC14F84563A74"/>
  </w:style>
  <w:style w:type="paragraph" w:customStyle="1" w:styleId="5A9E57A975134ACC858B108762B8C1F3">
    <w:name w:val="5A9E57A975134ACC858B108762B8C1F3"/>
  </w:style>
  <w:style w:type="paragraph" w:customStyle="1" w:styleId="20D751AE556844EC876317E008B16E19">
    <w:name w:val="20D751AE556844EC876317E008B16E19"/>
  </w:style>
  <w:style w:type="paragraph" w:customStyle="1" w:styleId="89B46B14DC754F6AA4343FD86C61748F">
    <w:name w:val="89B46B14DC754F6AA4343FD86C61748F"/>
  </w:style>
  <w:style w:type="paragraph" w:customStyle="1" w:styleId="7BA0E4C825CA40C5B1378B97746D778F">
    <w:name w:val="7BA0E4C825CA40C5B1378B97746D778F"/>
  </w:style>
  <w:style w:type="paragraph" w:customStyle="1" w:styleId="2E939150C013471F810ACED55C9FE67B">
    <w:name w:val="2E939150C013471F810ACED55C9FE67B"/>
  </w:style>
  <w:style w:type="paragraph" w:customStyle="1" w:styleId="B8189E7AC46F4CA399515E4D14D7E1FF">
    <w:name w:val="B8189E7AC46F4CA399515E4D14D7E1FF"/>
  </w:style>
  <w:style w:type="paragraph" w:customStyle="1" w:styleId="0F307CB260994CE6B8B6BFB73D6BA207">
    <w:name w:val="0F307CB260994CE6B8B6BFB73D6BA207"/>
  </w:style>
  <w:style w:type="paragraph" w:customStyle="1" w:styleId="2AB137639BF04F17A8348F49410A5237">
    <w:name w:val="2AB137639BF04F17A8348F49410A5237"/>
  </w:style>
  <w:style w:type="paragraph" w:customStyle="1" w:styleId="623ED3E9D5A7403AA1F31C9E94044A68">
    <w:name w:val="623ED3E9D5A7403AA1F31C9E94044A68"/>
  </w:style>
  <w:style w:type="paragraph" w:customStyle="1" w:styleId="DF009C31B4244EBFB8C8E9091008190B">
    <w:name w:val="DF009C31B4244EBFB8C8E9091008190B"/>
  </w:style>
  <w:style w:type="paragraph" w:customStyle="1" w:styleId="330DE9D9F324494AAE70B6F5B78D409D">
    <w:name w:val="330DE9D9F324494AAE70B6F5B78D409D"/>
  </w:style>
  <w:style w:type="paragraph" w:customStyle="1" w:styleId="5D5C5C1B81E24C0480A897265C9E29A3">
    <w:name w:val="5D5C5C1B81E24C0480A897265C9E29A3"/>
  </w:style>
  <w:style w:type="paragraph" w:customStyle="1" w:styleId="320F1B09E3B94171A2FBD8EC86C783E7">
    <w:name w:val="320F1B09E3B94171A2FBD8EC86C783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Module 03 Lab 01 Alternative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C521A4-DEA8-4A4F-A357-577C3E3FF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</TotalTime>
  <Pages>4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03 Lab 01 Alternative</dc:title>
  <dc:subject/>
  <dc:creator>Jessica Scharber</dc:creator>
  <cp:keywords/>
  <dc:description/>
  <cp:lastModifiedBy>Jessica Scharber</cp:lastModifiedBy>
  <cp:revision>2</cp:revision>
  <dcterms:created xsi:type="dcterms:W3CDTF">2018-11-25T12:04:00Z</dcterms:created>
  <dcterms:modified xsi:type="dcterms:W3CDTF">2018-11-25T12:04:00Z</dcterms:modified>
</cp:coreProperties>
</file>